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CC75D" w14:textId="77777777" w:rsidR="00350DF7" w:rsidRPr="00EC4A84" w:rsidRDefault="00350DF7" w:rsidP="00350DF7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44"/>
        </w:rPr>
      </w:pPr>
    </w:p>
    <w:p w14:paraId="44A8FF45" w14:textId="04568CE1" w:rsidR="00EC3071" w:rsidRDefault="00384AB0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 xml:space="preserve">At-Bashy Online </w:t>
      </w:r>
      <w:proofErr w:type="spellStart"/>
      <w:r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>Malbazar</w:t>
      </w:r>
      <w:proofErr w:type="spellEnd"/>
      <w:r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 xml:space="preserve"> </w:t>
      </w:r>
    </w:p>
    <w:p w14:paraId="2255D4A8" w14:textId="77777777" w:rsidR="003232C3" w:rsidRDefault="003232C3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22"/>
          <w:szCs w:val="44"/>
        </w:rPr>
      </w:pPr>
      <w:r w:rsidRPr="003232C3">
        <w:rPr>
          <w:rFonts w:ascii="Century Gothic" w:eastAsia="Times New Roman" w:hAnsi="Century Gothic" w:cs="Arial"/>
          <w:b/>
          <w:bCs/>
          <w:color w:val="000000" w:themeColor="text1"/>
          <w:sz w:val="22"/>
          <w:szCs w:val="44"/>
        </w:rPr>
        <w:t>PROJECT PROPOSAL</w:t>
      </w:r>
    </w:p>
    <w:p w14:paraId="51CBFBA9" w14:textId="4056069D" w:rsidR="003232C3" w:rsidRPr="00350DF7" w:rsidRDefault="00384AB0" w:rsidP="00EC3071">
      <w:pPr>
        <w:jc w:val="center"/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</w:pPr>
      <w:r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  <w:t>9/14/20</w:t>
      </w:r>
    </w:p>
    <w:p w14:paraId="389AC129" w14:textId="77777777" w:rsidR="00EC3071" w:rsidRPr="00EC4A84" w:rsidRDefault="00EC3071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44"/>
        </w:rPr>
      </w:pPr>
    </w:p>
    <w:tbl>
      <w:tblPr>
        <w:tblW w:w="114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58"/>
        <w:gridCol w:w="9882"/>
      </w:tblGrid>
      <w:tr w:rsidR="00EC3071" w:rsidRPr="0094694C" w14:paraId="08B8BB73" w14:textId="77777777" w:rsidTr="00A602EE">
        <w:trPr>
          <w:trHeight w:val="1290"/>
        </w:trPr>
        <w:tc>
          <w:tcPr>
            <w:tcW w:w="1558" w:type="dxa"/>
            <w:shd w:val="clear" w:color="000000" w:fill="316886"/>
            <w:vAlign w:val="center"/>
            <w:hideMark/>
          </w:tcPr>
          <w:p w14:paraId="23F110CC" w14:textId="77777777" w:rsidR="00EC3071" w:rsidRPr="00A602EE" w:rsidRDefault="00EC3071" w:rsidP="00EC4A84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A602EE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 xml:space="preserve">WHY </w:t>
            </w:r>
            <w:r w:rsidR="00EC4A84" w:rsidRPr="00A602EE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IS THE PROJECT NECESSARY?</w:t>
            </w:r>
          </w:p>
        </w:tc>
        <w:tc>
          <w:tcPr>
            <w:tcW w:w="9882" w:type="dxa"/>
            <w:shd w:val="clear" w:color="auto" w:fill="auto"/>
            <w:vAlign w:val="center"/>
          </w:tcPr>
          <w:p w14:paraId="721E1FD9" w14:textId="5F316A38" w:rsidR="00EC3071" w:rsidRPr="00A602EE" w:rsidRDefault="00384AB0" w:rsidP="00AC4B75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At-Bashy Online </w:t>
            </w:r>
            <w:proofErr w:type="spellStart"/>
            <w:r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Malbazar</w:t>
            </w:r>
            <w:proofErr w:type="spellEnd"/>
            <w:r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simplifies the process of cattle trading in At-Bashy region and beyond. </w:t>
            </w:r>
            <w:r w:rsidR="00F22886"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For sellers, it provides various tools to announce cattle for a sale. For customers, it provides a user-friendly and easy way of choosing desired animal and approach the seller. </w:t>
            </w:r>
          </w:p>
        </w:tc>
      </w:tr>
      <w:tr w:rsidR="00EC3071" w:rsidRPr="0094694C" w14:paraId="6DACF399" w14:textId="77777777" w:rsidTr="00A602EE">
        <w:trPr>
          <w:trHeight w:val="1290"/>
        </w:trPr>
        <w:tc>
          <w:tcPr>
            <w:tcW w:w="1558" w:type="dxa"/>
            <w:shd w:val="clear" w:color="000000" w:fill="316886"/>
            <w:vAlign w:val="center"/>
            <w:hideMark/>
          </w:tcPr>
          <w:p w14:paraId="31FBE8BF" w14:textId="77777777" w:rsidR="00EC3071" w:rsidRPr="00A602EE" w:rsidRDefault="00EC4A84" w:rsidP="00AC4B7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A602EE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OBJECTIVES</w:t>
            </w:r>
          </w:p>
        </w:tc>
        <w:tc>
          <w:tcPr>
            <w:tcW w:w="9882" w:type="dxa"/>
            <w:shd w:val="clear" w:color="auto" w:fill="auto"/>
            <w:vAlign w:val="center"/>
          </w:tcPr>
          <w:p w14:paraId="7985D840" w14:textId="4955C499" w:rsidR="00EC3071" w:rsidRPr="00A602EE" w:rsidRDefault="00A16836" w:rsidP="0055202F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Research about customers’ and market preferences-              by 28 September 2020</w:t>
            </w:r>
          </w:p>
          <w:p w14:paraId="46800285" w14:textId="6094C581" w:rsidR="00A16836" w:rsidRPr="00A602EE" w:rsidRDefault="00A16836" w:rsidP="00A16836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Designing the front-end and general look                                   by 19 October 2020</w:t>
            </w:r>
          </w:p>
          <w:p w14:paraId="680342E1" w14:textId="42C5F300" w:rsidR="00A16836" w:rsidRPr="00A602EE" w:rsidRDefault="00A16836" w:rsidP="0055202F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Diving into back-end                                                                       by </w:t>
            </w:r>
            <w:r w:rsidR="00A602EE"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14</w:t>
            </w:r>
            <w:r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="00A602EE"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December</w:t>
            </w:r>
            <w:r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2020</w:t>
            </w:r>
          </w:p>
          <w:p w14:paraId="7DEE917B" w14:textId="3A48FDDB" w:rsidR="00A16836" w:rsidRPr="00A602EE" w:rsidRDefault="00A16836" w:rsidP="0055202F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Prototype                                                                                           by </w:t>
            </w:r>
            <w:r w:rsidR="00A602EE"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January </w:t>
            </w:r>
            <w:proofErr w:type="gramStart"/>
            <w:r w:rsidR="00A602EE"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30</w:t>
            </w:r>
            <w:proofErr w:type="gramEnd"/>
            <w:r w:rsidR="00A602EE"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2021</w:t>
            </w:r>
          </w:p>
          <w:p w14:paraId="5F181A4D" w14:textId="62EC349B" w:rsidR="00A16836" w:rsidRPr="00A602EE" w:rsidRDefault="00A16836" w:rsidP="0055202F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Final App Design Development </w:t>
            </w:r>
            <w:r w:rsidR="00A602EE"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                                                   by March </w:t>
            </w:r>
            <w:proofErr w:type="gramStart"/>
            <w:r w:rsidR="00A602EE"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8</w:t>
            </w:r>
            <w:proofErr w:type="gramEnd"/>
            <w:r w:rsidR="00A602EE"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2021</w:t>
            </w:r>
          </w:p>
          <w:p w14:paraId="1E31D2EE" w14:textId="2F0676F1" w:rsidR="00A16836" w:rsidRPr="00A602EE" w:rsidRDefault="00A16836" w:rsidP="0055202F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Core App development </w:t>
            </w:r>
            <w:r w:rsidR="00A602EE"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                                                               by April </w:t>
            </w:r>
            <w:proofErr w:type="gramStart"/>
            <w:r w:rsidR="00A602EE"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12</w:t>
            </w:r>
            <w:proofErr w:type="gramEnd"/>
            <w:r w:rsidR="00A602EE"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2021</w:t>
            </w:r>
          </w:p>
          <w:p w14:paraId="73F872D7" w14:textId="00AD4A5E" w:rsidR="00A16836" w:rsidRPr="00A602EE" w:rsidRDefault="00A16836" w:rsidP="0055202F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Testing the App</w:t>
            </w:r>
            <w:r w:rsidR="00A602EE"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                                                                               by May </w:t>
            </w:r>
            <w:proofErr w:type="gramStart"/>
            <w:r w:rsidR="00A602EE"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  <w:proofErr w:type="gramEnd"/>
            <w:r w:rsidR="00A602EE"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2021</w:t>
            </w:r>
          </w:p>
          <w:p w14:paraId="281CA32E" w14:textId="117386A1" w:rsidR="00A16836" w:rsidRPr="00A602EE" w:rsidRDefault="00A16836" w:rsidP="0055202F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Final Product</w:t>
            </w:r>
            <w:r w:rsidR="00A602EE"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                                                                                    by May 17 2021</w:t>
            </w:r>
          </w:p>
        </w:tc>
      </w:tr>
      <w:tr w:rsidR="000070F1" w:rsidRPr="0094694C" w14:paraId="64DA2E3C" w14:textId="77777777" w:rsidTr="00A602EE">
        <w:trPr>
          <w:trHeight w:val="1290"/>
        </w:trPr>
        <w:tc>
          <w:tcPr>
            <w:tcW w:w="1558" w:type="dxa"/>
            <w:shd w:val="clear" w:color="000000" w:fill="316886"/>
            <w:vAlign w:val="center"/>
          </w:tcPr>
          <w:p w14:paraId="575F0F00" w14:textId="10F39242" w:rsidR="00A602EE" w:rsidRPr="00A602EE" w:rsidRDefault="001367DD" w:rsidP="00A602EE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A602EE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FEATURES</w:t>
            </w:r>
          </w:p>
          <w:p w14:paraId="74CF44F8" w14:textId="1800912D" w:rsidR="000070F1" w:rsidRPr="00A602EE" w:rsidRDefault="000070F1" w:rsidP="00AC4B7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9882" w:type="dxa"/>
            <w:shd w:val="clear" w:color="auto" w:fill="auto"/>
            <w:vAlign w:val="center"/>
          </w:tcPr>
          <w:p w14:paraId="1848C4C3" w14:textId="080BFEFE" w:rsidR="000070F1" w:rsidRPr="00A602EE" w:rsidRDefault="00F22886" w:rsidP="00A602EE">
            <w:pPr>
              <w:pStyle w:val="ListParagraph"/>
              <w:numPr>
                <w:ilvl w:val="0"/>
                <w:numId w:val="3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Clean user-friendly navigational menu: objective is to help shoppers to get what they want faster and without running into unnecessary complexity</w:t>
            </w:r>
          </w:p>
          <w:p w14:paraId="55B9D4F3" w14:textId="77777777" w:rsidR="00F22886" w:rsidRPr="00A602EE" w:rsidRDefault="00F22886" w:rsidP="00F22886">
            <w:pPr>
              <w:pStyle w:val="ListParagraph"/>
              <w:numPr>
                <w:ilvl w:val="0"/>
                <w:numId w:val="3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Detailed product description</w:t>
            </w:r>
          </w:p>
          <w:p w14:paraId="6DF57032" w14:textId="77777777" w:rsidR="00F22886" w:rsidRPr="00A602EE" w:rsidRDefault="00F22886" w:rsidP="00F22886">
            <w:pPr>
              <w:pStyle w:val="ListParagraph"/>
              <w:numPr>
                <w:ilvl w:val="0"/>
                <w:numId w:val="3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Customer Reviews</w:t>
            </w:r>
          </w:p>
          <w:p w14:paraId="2C56E5EE" w14:textId="77777777" w:rsidR="0055202F" w:rsidRPr="00A602EE" w:rsidRDefault="0055202F" w:rsidP="00F22886">
            <w:pPr>
              <w:pStyle w:val="ListParagraph"/>
              <w:numPr>
                <w:ilvl w:val="0"/>
                <w:numId w:val="3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Database:</w:t>
            </w:r>
          </w:p>
          <w:p w14:paraId="5403B678" w14:textId="02F32E22" w:rsidR="00F22886" w:rsidRPr="00A602EE" w:rsidRDefault="0055202F" w:rsidP="0055202F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Users</w:t>
            </w:r>
          </w:p>
          <w:p w14:paraId="3AADF4B8" w14:textId="76D48A79" w:rsidR="0055202F" w:rsidRPr="00A602EE" w:rsidRDefault="0055202F" w:rsidP="0055202F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Animals in sell</w:t>
            </w:r>
          </w:p>
          <w:p w14:paraId="52D12F07" w14:textId="5575BFFA" w:rsidR="0055202F" w:rsidRPr="00A602EE" w:rsidRDefault="0055202F" w:rsidP="0055202F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602E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Animals Sold</w:t>
            </w:r>
          </w:p>
          <w:p w14:paraId="2152C23C" w14:textId="77777777" w:rsidR="0055202F" w:rsidRPr="00A602EE" w:rsidRDefault="0055202F" w:rsidP="0055202F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  <w:p w14:paraId="06C6A00B" w14:textId="77777777" w:rsidR="0055202F" w:rsidRPr="00A602EE" w:rsidRDefault="0055202F" w:rsidP="0055202F">
            <w:pPr>
              <w:pStyle w:val="ListParagraph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  <w:p w14:paraId="4E95D35B" w14:textId="5AB1046D" w:rsidR="0055202F" w:rsidRPr="00A602EE" w:rsidRDefault="0055202F" w:rsidP="0055202F">
            <w:pPr>
              <w:pStyle w:val="ListParagraph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A602EE" w:rsidRPr="00A602EE" w14:paraId="7315DE79" w14:textId="77777777" w:rsidTr="00A602EE">
        <w:trPr>
          <w:trHeight w:val="1290"/>
        </w:trPr>
        <w:tc>
          <w:tcPr>
            <w:tcW w:w="1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316886"/>
            <w:vAlign w:val="center"/>
          </w:tcPr>
          <w:p w14:paraId="5DD69829" w14:textId="730C611C" w:rsidR="00A602EE" w:rsidRPr="00A602EE" w:rsidRDefault="00A602EE" w:rsidP="00013B43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Team members</w:t>
            </w:r>
          </w:p>
          <w:p w14:paraId="0C9840A1" w14:textId="77777777" w:rsidR="00A602EE" w:rsidRPr="00A602EE" w:rsidRDefault="00A602EE" w:rsidP="00013B43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9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D2016C2" w14:textId="531CD9AD" w:rsidR="00A602EE" w:rsidRPr="00A602EE" w:rsidRDefault="00A602EE" w:rsidP="00A602EE">
            <w:pPr>
              <w:pStyle w:val="ListParagraph"/>
              <w:ind w:hanging="36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Nurlan Nogoibaev and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Beknazar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Jumabaev</w:t>
            </w:r>
            <w:proofErr w:type="spellEnd"/>
          </w:p>
        </w:tc>
      </w:tr>
    </w:tbl>
    <w:p w14:paraId="0E01847E" w14:textId="77777777" w:rsidR="008D4D59" w:rsidRDefault="008D4D59" w:rsidP="00B63006">
      <w:pPr>
        <w:rPr>
          <w:rFonts w:ascii="Century Gothic" w:hAnsi="Century Gothic" w:cs="Times New Roman"/>
        </w:rPr>
      </w:pPr>
    </w:p>
    <w:p w14:paraId="6B4497EF" w14:textId="77777777" w:rsidR="00B63006" w:rsidRDefault="00B63006" w:rsidP="00B63006">
      <w:pPr>
        <w:rPr>
          <w:rFonts w:ascii="Century Gothic" w:hAnsi="Century Gothic" w:cs="Times New Roman"/>
        </w:rPr>
      </w:pPr>
    </w:p>
    <w:p w14:paraId="41859493" w14:textId="77777777" w:rsidR="00B63006" w:rsidRDefault="00B63006" w:rsidP="00B63006">
      <w:pPr>
        <w:rPr>
          <w:rFonts w:ascii="Century Gothic" w:hAnsi="Century Gothic" w:cs="Times New Roman"/>
        </w:rPr>
      </w:pPr>
    </w:p>
    <w:p w14:paraId="3CA1A2D8" w14:textId="77777777" w:rsidR="00B63006" w:rsidRDefault="00B63006" w:rsidP="00B63006">
      <w:pPr>
        <w:rPr>
          <w:rFonts w:ascii="Century Gothic" w:hAnsi="Century Gothic" w:cs="Times New Roman"/>
        </w:rPr>
      </w:pPr>
    </w:p>
    <w:p w14:paraId="1FF11156" w14:textId="77777777" w:rsidR="00B63006" w:rsidRDefault="00B63006" w:rsidP="00B63006">
      <w:pPr>
        <w:rPr>
          <w:rFonts w:ascii="Century Gothic" w:hAnsi="Century Gothic" w:cs="Times New Roman"/>
        </w:rPr>
      </w:pPr>
    </w:p>
    <w:p w14:paraId="7E32D40C" w14:textId="77777777" w:rsidR="00B63006" w:rsidRPr="00B63006" w:rsidRDefault="00B63006" w:rsidP="00B63006">
      <w:pPr>
        <w:rPr>
          <w:rFonts w:ascii="Century Gothic" w:hAnsi="Century Gothic" w:cs="Times New Roman"/>
        </w:rPr>
      </w:pPr>
    </w:p>
    <w:sectPr w:rsidR="00B63006" w:rsidRPr="00B63006" w:rsidSect="0094694C">
      <w:headerReference w:type="default" r:id="rId11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66C4F" w14:textId="77777777" w:rsidR="001367DD" w:rsidRDefault="001367DD" w:rsidP="00DB2412">
      <w:r>
        <w:separator/>
      </w:r>
    </w:p>
  </w:endnote>
  <w:endnote w:type="continuationSeparator" w:id="0">
    <w:p w14:paraId="68AC4838" w14:textId="77777777" w:rsidR="001367DD" w:rsidRDefault="001367DD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71A79" w14:textId="77777777" w:rsidR="001367DD" w:rsidRDefault="001367DD" w:rsidP="00DB2412">
      <w:r>
        <w:separator/>
      </w:r>
    </w:p>
  </w:footnote>
  <w:footnote w:type="continuationSeparator" w:id="0">
    <w:p w14:paraId="4E8489B7" w14:textId="77777777" w:rsidR="001367DD" w:rsidRDefault="001367DD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6ADD5" w14:textId="77777777"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A17D9"/>
    <w:multiLevelType w:val="hybridMultilevel"/>
    <w:tmpl w:val="3C9CB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C7F0C"/>
    <w:multiLevelType w:val="hybridMultilevel"/>
    <w:tmpl w:val="ED2AF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904E8"/>
    <w:multiLevelType w:val="hybridMultilevel"/>
    <w:tmpl w:val="4B3CA972"/>
    <w:lvl w:ilvl="0" w:tplc="73A27A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DD"/>
    <w:rsid w:val="00005410"/>
    <w:rsid w:val="000070F1"/>
    <w:rsid w:val="000102CA"/>
    <w:rsid w:val="000707ED"/>
    <w:rsid w:val="000A6B42"/>
    <w:rsid w:val="000E7935"/>
    <w:rsid w:val="00107A05"/>
    <w:rsid w:val="001367DD"/>
    <w:rsid w:val="00157F65"/>
    <w:rsid w:val="00165169"/>
    <w:rsid w:val="001C3F8B"/>
    <w:rsid w:val="00246934"/>
    <w:rsid w:val="0028063E"/>
    <w:rsid w:val="003232C3"/>
    <w:rsid w:val="00350DF7"/>
    <w:rsid w:val="00384AB0"/>
    <w:rsid w:val="003B510B"/>
    <w:rsid w:val="003D6150"/>
    <w:rsid w:val="003E4943"/>
    <w:rsid w:val="003E4F0D"/>
    <w:rsid w:val="003F4952"/>
    <w:rsid w:val="0040428F"/>
    <w:rsid w:val="00432A52"/>
    <w:rsid w:val="00437607"/>
    <w:rsid w:val="00442819"/>
    <w:rsid w:val="00471C74"/>
    <w:rsid w:val="0047429C"/>
    <w:rsid w:val="0049296E"/>
    <w:rsid w:val="00492EED"/>
    <w:rsid w:val="004937B7"/>
    <w:rsid w:val="004A2939"/>
    <w:rsid w:val="004B61BE"/>
    <w:rsid w:val="00521646"/>
    <w:rsid w:val="00523569"/>
    <w:rsid w:val="00523965"/>
    <w:rsid w:val="005302C5"/>
    <w:rsid w:val="0055202F"/>
    <w:rsid w:val="00553AE9"/>
    <w:rsid w:val="00563A52"/>
    <w:rsid w:val="005A42B5"/>
    <w:rsid w:val="005A5A20"/>
    <w:rsid w:val="005B4922"/>
    <w:rsid w:val="0065609B"/>
    <w:rsid w:val="006666A2"/>
    <w:rsid w:val="006A3315"/>
    <w:rsid w:val="006B233B"/>
    <w:rsid w:val="00700904"/>
    <w:rsid w:val="00723482"/>
    <w:rsid w:val="0074716D"/>
    <w:rsid w:val="00781C86"/>
    <w:rsid w:val="00792325"/>
    <w:rsid w:val="007E0149"/>
    <w:rsid w:val="007E231D"/>
    <w:rsid w:val="007E5B5E"/>
    <w:rsid w:val="0083365C"/>
    <w:rsid w:val="008C1A69"/>
    <w:rsid w:val="008D1EAD"/>
    <w:rsid w:val="008D4D59"/>
    <w:rsid w:val="008E2435"/>
    <w:rsid w:val="00942DA6"/>
    <w:rsid w:val="0094694C"/>
    <w:rsid w:val="00985675"/>
    <w:rsid w:val="009C4521"/>
    <w:rsid w:val="00A02960"/>
    <w:rsid w:val="00A16836"/>
    <w:rsid w:val="00A24B2D"/>
    <w:rsid w:val="00A41540"/>
    <w:rsid w:val="00A602EE"/>
    <w:rsid w:val="00A731F7"/>
    <w:rsid w:val="00A7502B"/>
    <w:rsid w:val="00B02F13"/>
    <w:rsid w:val="00B45269"/>
    <w:rsid w:val="00B63006"/>
    <w:rsid w:val="00B6597D"/>
    <w:rsid w:val="00B92110"/>
    <w:rsid w:val="00BB1426"/>
    <w:rsid w:val="00BC1A20"/>
    <w:rsid w:val="00C01A37"/>
    <w:rsid w:val="00C13135"/>
    <w:rsid w:val="00D06B25"/>
    <w:rsid w:val="00D16763"/>
    <w:rsid w:val="00D50C51"/>
    <w:rsid w:val="00D52905"/>
    <w:rsid w:val="00D620F1"/>
    <w:rsid w:val="00D8021D"/>
    <w:rsid w:val="00D96B95"/>
    <w:rsid w:val="00D970D9"/>
    <w:rsid w:val="00DB2412"/>
    <w:rsid w:val="00E33AA3"/>
    <w:rsid w:val="00EA104E"/>
    <w:rsid w:val="00EC3071"/>
    <w:rsid w:val="00EC4A84"/>
    <w:rsid w:val="00EF1A78"/>
    <w:rsid w:val="00F04F96"/>
    <w:rsid w:val="00F22886"/>
    <w:rsid w:val="00F22F09"/>
    <w:rsid w:val="00F45175"/>
    <w:rsid w:val="00F7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F7856"/>
  <w15:chartTrackingRefBased/>
  <w15:docId w15:val="{E7BD254D-8172-4F5D-B44A-D6F91CD7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rlan.nogoibaev\Downloads\IC-One-Page-Project-Proposal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2082CE4DCB0148949E65972DFEA449" ma:contentTypeVersion="12" ma:contentTypeDescription="Create a new document." ma:contentTypeScope="" ma:versionID="1d450889a312568b3cdb54a9143bf9e6">
  <xsd:schema xmlns:xsd="http://www.w3.org/2001/XMLSchema" xmlns:xs="http://www.w3.org/2001/XMLSchema" xmlns:p="http://schemas.microsoft.com/office/2006/metadata/properties" xmlns:ns3="7b674627-320b-4267-9711-ba3d17c42cf4" xmlns:ns4="3d40bb34-fc6f-4dcb-833a-712563de4c64" targetNamespace="http://schemas.microsoft.com/office/2006/metadata/properties" ma:root="true" ma:fieldsID="e0fab210fd8df54e2c79dc8e2d966a0a" ns3:_="" ns4:_="">
    <xsd:import namespace="7b674627-320b-4267-9711-ba3d17c42cf4"/>
    <xsd:import namespace="3d40bb34-fc6f-4dcb-833a-712563de4c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74627-320b-4267-9711-ba3d17c42c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0bb34-fc6f-4dcb-833a-712563de4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E29124-4B5F-48F2-A2AF-7A432E3DF1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EC1A71-60DB-42AC-BFDA-A10BC1031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74627-320b-4267-9711-ba3d17c42cf4"/>
    <ds:schemaRef ds:uri="3d40bb34-fc6f-4dcb-833a-712563de4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E89FB2-2F58-4463-B30F-FBAC53E167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809983-40E5-443E-BEE6-1FCA1C175A4D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3d40bb34-fc6f-4dcb-833a-712563de4c64"/>
    <ds:schemaRef ds:uri="http://schemas.microsoft.com/office/infopath/2007/PartnerControls"/>
    <ds:schemaRef ds:uri="7b674627-320b-4267-9711-ba3d17c42cf4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IC-One-Page-Project-Proposal-Template-WORD</Template>
  <TotalTime>85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Nurlan Nogoibaev</dc:creator>
  <cp:keywords/>
  <dc:description/>
  <cp:lastModifiedBy>Nurlan Nogoibaev</cp:lastModifiedBy>
  <cp:revision>1</cp:revision>
  <cp:lastPrinted>2017-10-13T16:21:00Z</cp:lastPrinted>
  <dcterms:created xsi:type="dcterms:W3CDTF">2020-09-14T10:34:00Z</dcterms:created>
  <dcterms:modified xsi:type="dcterms:W3CDTF">2020-09-14T11:59:00Z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0x010100B72082CE4DCB0148949E65972DFEA449</vt:lpwstr>
  </property>
</Properties>
</file>